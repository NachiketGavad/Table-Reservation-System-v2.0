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F30A3E4" w14:textId="77777777" w:rsidTr="001B2ABD">
        <w:trPr>
          <w:trHeight w:val="4410"/>
        </w:trPr>
        <w:tc>
          <w:tcPr>
            <w:tcW w:w="3600" w:type="dxa"/>
            <w:vAlign w:val="bottom"/>
          </w:tcPr>
          <w:p w14:paraId="5C1C0B9F" w14:textId="0D200D37" w:rsidR="001B2ABD" w:rsidRDefault="000A714C" w:rsidP="001B2ABD">
            <w:pPr>
              <w:tabs>
                <w:tab w:val="left" w:pos="990"/>
              </w:tabs>
              <w:jc w:val="center"/>
            </w:pPr>
            <w:r>
              <w:rPr>
                <w:noProof/>
              </w:rPr>
              <w:drawing>
                <wp:inline distT="0" distB="0" distL="0" distR="0" wp14:anchorId="21A7B938" wp14:editId="766084D5">
                  <wp:extent cx="1432305" cy="1710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3-27 at 6.14.46 PM.jpeg"/>
                          <pic:cNvPicPr/>
                        </pic:nvPicPr>
                        <pic:blipFill>
                          <a:blip r:embed="rId9">
                            <a:extLst>
                              <a:ext uri="{28A0092B-C50C-407E-A947-70E740481C1C}">
                                <a14:useLocalDpi xmlns:a14="http://schemas.microsoft.com/office/drawing/2010/main" val="0"/>
                              </a:ext>
                            </a:extLst>
                          </a:blip>
                          <a:stretch>
                            <a:fillRect/>
                          </a:stretch>
                        </pic:blipFill>
                        <pic:spPr>
                          <a:xfrm>
                            <a:off x="0" y="0"/>
                            <a:ext cx="1432305" cy="1710266"/>
                          </a:xfrm>
                          <a:prstGeom prst="rect">
                            <a:avLst/>
                          </a:prstGeom>
                        </pic:spPr>
                      </pic:pic>
                    </a:graphicData>
                  </a:graphic>
                </wp:inline>
              </w:drawing>
            </w:r>
          </w:p>
        </w:tc>
        <w:tc>
          <w:tcPr>
            <w:tcW w:w="720" w:type="dxa"/>
          </w:tcPr>
          <w:p w14:paraId="3AF6C900" w14:textId="77777777" w:rsidR="001B2ABD" w:rsidRDefault="001B2ABD" w:rsidP="000C45FF">
            <w:pPr>
              <w:tabs>
                <w:tab w:val="left" w:pos="990"/>
              </w:tabs>
            </w:pPr>
          </w:p>
        </w:tc>
        <w:tc>
          <w:tcPr>
            <w:tcW w:w="6470" w:type="dxa"/>
            <w:vAlign w:val="bottom"/>
          </w:tcPr>
          <w:p w14:paraId="4C9053B9" w14:textId="7038A476" w:rsidR="000A714C" w:rsidRDefault="000A714C" w:rsidP="000A714C">
            <w:pPr>
              <w:pStyle w:val="Title"/>
            </w:pPr>
            <w:r>
              <w:t>Nachiket</w:t>
            </w:r>
            <w:r>
              <w:t xml:space="preserve"> gavad</w:t>
            </w:r>
          </w:p>
          <w:p w14:paraId="4D8700A5" w14:textId="0378BCF4" w:rsidR="001B2ABD" w:rsidRDefault="000A714C" w:rsidP="000A714C">
            <w:pPr>
              <w:pStyle w:val="Subtitle"/>
            </w:pPr>
            <w:r>
              <w:rPr>
                <w:spacing w:val="0"/>
                <w:w w:val="100"/>
              </w:rPr>
              <w:t>Web Developer (Intern)</w:t>
            </w:r>
          </w:p>
        </w:tc>
      </w:tr>
      <w:tr w:rsidR="001B2ABD" w14:paraId="76D41FFC" w14:textId="77777777" w:rsidTr="001B2ABD">
        <w:tc>
          <w:tcPr>
            <w:tcW w:w="3600" w:type="dxa"/>
          </w:tcPr>
          <w:sdt>
            <w:sdtPr>
              <w:id w:val="-1711873194"/>
              <w:placeholder>
                <w:docPart w:val="45C4EE3F6FBD4EE3AA76D653128A372C"/>
              </w:placeholder>
              <w:temporary/>
              <w:showingPlcHdr/>
              <w15:appearance w15:val="hidden"/>
            </w:sdtPr>
            <w:sdtEndPr/>
            <w:sdtContent>
              <w:p w14:paraId="180C3587" w14:textId="77777777" w:rsidR="001B2ABD" w:rsidRDefault="00036450" w:rsidP="00036450">
                <w:pPr>
                  <w:pStyle w:val="Heading3"/>
                </w:pPr>
                <w:r w:rsidRPr="00D5459D">
                  <w:t>Profile</w:t>
                </w:r>
              </w:p>
            </w:sdtContent>
          </w:sdt>
          <w:p w14:paraId="00874D51" w14:textId="7CB2B386" w:rsidR="00036450" w:rsidRDefault="000A714C" w:rsidP="009260CD">
            <w:r w:rsidRPr="00287649">
              <w:rPr>
                <w:sz w:val="24"/>
                <w:szCs w:val="16"/>
              </w:rPr>
              <w:t>Driven to learn quickly, advance computer proficiency and training in Web Development. Good background in front end and backend settings supporting team needs. Flexible and hardworking team player focused on boosting efficiency and performance with conscientious and detail-oriented approaches.</w:t>
            </w:r>
          </w:p>
          <w:p w14:paraId="61ADD60B" w14:textId="77777777" w:rsidR="00036450" w:rsidRDefault="00036450" w:rsidP="00036450"/>
          <w:sdt>
            <w:sdtPr>
              <w:id w:val="-1954003311"/>
              <w:placeholder>
                <w:docPart w:val="3256F9FFE8F54977B7CD24534E878864"/>
              </w:placeholder>
              <w:temporary/>
              <w:showingPlcHdr/>
              <w15:appearance w15:val="hidden"/>
            </w:sdtPr>
            <w:sdtEndPr/>
            <w:sdtContent>
              <w:p w14:paraId="64F957FC" w14:textId="77777777" w:rsidR="00036450" w:rsidRPr="00CB0055" w:rsidRDefault="00CB0055" w:rsidP="00CB0055">
                <w:pPr>
                  <w:pStyle w:val="Heading3"/>
                </w:pPr>
                <w:r w:rsidRPr="00CB0055">
                  <w:t>Contact</w:t>
                </w:r>
              </w:p>
            </w:sdtContent>
          </w:sdt>
          <w:sdt>
            <w:sdtPr>
              <w:id w:val="1111563247"/>
              <w:placeholder>
                <w:docPart w:val="EA5AB082B0744B26B808138BB3BC478D"/>
              </w:placeholder>
              <w:temporary/>
              <w:showingPlcHdr/>
              <w15:appearance w15:val="hidden"/>
            </w:sdtPr>
            <w:sdtEndPr/>
            <w:sdtContent>
              <w:p w14:paraId="4CB14ABE" w14:textId="77777777" w:rsidR="004D3011" w:rsidRDefault="004D3011" w:rsidP="004D3011">
                <w:r w:rsidRPr="004D3011">
                  <w:t>PHONE:</w:t>
                </w:r>
              </w:p>
            </w:sdtContent>
          </w:sdt>
          <w:sdt>
            <w:sdtPr>
              <w:id w:val="-324128318"/>
              <w:placeholder>
                <w:docPart w:val="1D2F3EEF7C654A3AAF449B99F45DDC47"/>
              </w:placeholder>
              <w:temporary/>
              <w:showingPlcHdr/>
              <w15:appearance w15:val="hidden"/>
            </w:sdtPr>
            <w:sdtEndPr/>
            <w:sdtContent>
              <w:p w14:paraId="488D3FF4" w14:textId="77777777" w:rsidR="004D3011" w:rsidRDefault="004D3011" w:rsidP="004D3011">
                <w:r>
                  <w:t>678-555-0103</w:t>
                </w:r>
              </w:p>
            </w:sdtContent>
          </w:sdt>
          <w:p w14:paraId="6DDB40D0" w14:textId="77777777" w:rsidR="004D3011" w:rsidRPr="004D3011" w:rsidRDefault="004D3011" w:rsidP="004D3011"/>
          <w:sdt>
            <w:sdtPr>
              <w:id w:val="67859272"/>
              <w:placeholder>
                <w:docPart w:val="94FA697D7FD146958166841D2F07A5C3"/>
              </w:placeholder>
              <w:temporary/>
              <w:showingPlcHdr/>
              <w15:appearance w15:val="hidden"/>
            </w:sdtPr>
            <w:sdtEndPr/>
            <w:sdtContent>
              <w:p w14:paraId="0F526F37" w14:textId="77777777" w:rsidR="004D3011" w:rsidRDefault="004D3011" w:rsidP="004D3011">
                <w:r w:rsidRPr="004D3011">
                  <w:t>WEBSITE:</w:t>
                </w:r>
              </w:p>
            </w:sdtContent>
          </w:sdt>
          <w:sdt>
            <w:sdtPr>
              <w:id w:val="-720132143"/>
              <w:placeholder>
                <w:docPart w:val="3155C0E160F649D48348313BCCCB2932"/>
              </w:placeholder>
              <w:temporary/>
              <w:showingPlcHdr/>
              <w15:appearance w15:val="hidden"/>
            </w:sdtPr>
            <w:sdtEndPr/>
            <w:sdtContent>
              <w:p w14:paraId="68814A00" w14:textId="77777777" w:rsidR="004D3011" w:rsidRDefault="00E4381A" w:rsidP="004D3011">
                <w:r>
                  <w:t>Website goes here</w:t>
                </w:r>
              </w:p>
            </w:sdtContent>
          </w:sdt>
          <w:p w14:paraId="4300C49B" w14:textId="77777777" w:rsidR="004D3011" w:rsidRDefault="004D3011" w:rsidP="004D3011"/>
          <w:sdt>
            <w:sdtPr>
              <w:id w:val="-240260293"/>
              <w:placeholder>
                <w:docPart w:val="541F981EDB0D4D4DAD9F89407B0B16BE"/>
              </w:placeholder>
              <w:temporary/>
              <w:showingPlcHdr/>
              <w15:appearance w15:val="hidden"/>
            </w:sdtPr>
            <w:sdtEndPr/>
            <w:sdtContent>
              <w:p w14:paraId="0F8349A6" w14:textId="77777777" w:rsidR="004D3011" w:rsidRDefault="004D3011" w:rsidP="004D3011">
                <w:r w:rsidRPr="004D3011">
                  <w:t>EMAIL:</w:t>
                </w:r>
              </w:p>
            </w:sdtContent>
          </w:sdt>
          <w:sdt>
            <w:sdtPr>
              <w:id w:val="-1223903890"/>
              <w:placeholder>
                <w:docPart w:val="E06C673E34FA497BB6CB4A329FA82552"/>
              </w:placeholder>
              <w:temporary/>
              <w:showingPlcHdr/>
              <w15:appearance w15:val="hidden"/>
            </w:sdtPr>
            <w:sdtEndPr>
              <w:rPr>
                <w:rStyle w:val="Hyperlink"/>
                <w:color w:val="B85A22" w:themeColor="accent2" w:themeShade="BF"/>
                <w:u w:val="single"/>
              </w:rPr>
            </w:sdtEndPr>
            <w:sdtContent>
              <w:p w14:paraId="3AAD28E4" w14:textId="77777777" w:rsidR="00036450" w:rsidRPr="00E4381A" w:rsidRDefault="00E4381A" w:rsidP="004D3011">
                <w:pPr>
                  <w:rPr>
                    <w:rStyle w:val="Hyperlink"/>
                  </w:rPr>
                </w:pPr>
                <w:r w:rsidRPr="00E4381A">
                  <w:rPr>
                    <w:rStyle w:val="Hyperlink"/>
                  </w:rPr>
                  <w:t>someone@example.com</w:t>
                </w:r>
                <w:hyperlink r:id="rId10" w:history="1"/>
              </w:p>
            </w:sdtContent>
          </w:sdt>
          <w:sdt>
            <w:sdtPr>
              <w:id w:val="-1444214663"/>
              <w:placeholder>
                <w:docPart w:val="BED21AF7ED264540AE976E8FDC6D61E2"/>
              </w:placeholder>
              <w:temporary/>
              <w:showingPlcHdr/>
              <w15:appearance w15:val="hidden"/>
            </w:sdtPr>
            <w:sdtEndPr/>
            <w:sdtContent>
              <w:p w14:paraId="20068686" w14:textId="77777777" w:rsidR="004D3011" w:rsidRPr="00CB0055" w:rsidRDefault="00CB0055" w:rsidP="00CB0055">
                <w:pPr>
                  <w:pStyle w:val="Heading3"/>
                </w:pPr>
                <w:r w:rsidRPr="00CB0055">
                  <w:t>Hobbies</w:t>
                </w:r>
              </w:p>
            </w:sdtContent>
          </w:sdt>
          <w:sdt>
            <w:sdtPr>
              <w:id w:val="1444813694"/>
              <w:placeholder>
                <w:docPart w:val="8C1746BBDC244273B5078ECEFD88EA1D"/>
              </w:placeholder>
              <w:temporary/>
              <w:showingPlcHdr/>
              <w15:appearance w15:val="hidden"/>
            </w:sdtPr>
            <w:sdtEndPr/>
            <w:sdtContent>
              <w:p w14:paraId="35639866" w14:textId="77777777" w:rsidR="004D3011" w:rsidRDefault="004D3011" w:rsidP="004D3011">
                <w:r w:rsidRPr="004D3011">
                  <w:t>Hobby #1</w:t>
                </w:r>
              </w:p>
            </w:sdtContent>
          </w:sdt>
          <w:sdt>
            <w:sdtPr>
              <w:id w:val="127826779"/>
              <w:placeholder>
                <w:docPart w:val="881B0465AD00456E9E999C59129F15D5"/>
              </w:placeholder>
              <w:temporary/>
              <w:showingPlcHdr/>
              <w15:appearance w15:val="hidden"/>
            </w:sdtPr>
            <w:sdtEndPr/>
            <w:sdtContent>
              <w:p w14:paraId="48DA531A" w14:textId="77777777" w:rsidR="004D3011" w:rsidRDefault="004D3011" w:rsidP="004D3011">
                <w:r w:rsidRPr="004D3011">
                  <w:t>Hobby #2</w:t>
                </w:r>
              </w:p>
            </w:sdtContent>
          </w:sdt>
          <w:sdt>
            <w:sdtPr>
              <w:id w:val="-1460640448"/>
              <w:placeholder>
                <w:docPart w:val="AEC5D88DEAAA4946881E312B7594F974"/>
              </w:placeholder>
              <w:temporary/>
              <w:showingPlcHdr/>
              <w15:appearance w15:val="hidden"/>
            </w:sdtPr>
            <w:sdtEndPr/>
            <w:sdtContent>
              <w:p w14:paraId="7AB2E24F" w14:textId="77777777" w:rsidR="004D3011" w:rsidRDefault="004D3011" w:rsidP="004D3011">
                <w:r w:rsidRPr="004D3011">
                  <w:t>Hobby #3</w:t>
                </w:r>
              </w:p>
            </w:sdtContent>
          </w:sdt>
          <w:sdt>
            <w:sdtPr>
              <w:id w:val="-1376452077"/>
              <w:placeholder>
                <w:docPart w:val="AFD96724A3EB41A6951F4FED9D9281CB"/>
              </w:placeholder>
              <w:temporary/>
              <w:showingPlcHdr/>
              <w15:appearance w15:val="hidden"/>
            </w:sdtPr>
            <w:sdtEndPr/>
            <w:sdtContent>
              <w:p w14:paraId="3BA0F70C" w14:textId="77777777" w:rsidR="004D3011" w:rsidRPr="004D3011" w:rsidRDefault="004D3011" w:rsidP="004D3011">
                <w:r w:rsidRPr="004D3011">
                  <w:t>Hobby #4</w:t>
                </w:r>
              </w:p>
            </w:sdtContent>
          </w:sdt>
        </w:tc>
        <w:tc>
          <w:tcPr>
            <w:tcW w:w="720" w:type="dxa"/>
          </w:tcPr>
          <w:p w14:paraId="29325510" w14:textId="77777777" w:rsidR="001B2ABD" w:rsidRDefault="001B2ABD" w:rsidP="000C45FF">
            <w:pPr>
              <w:tabs>
                <w:tab w:val="left" w:pos="990"/>
              </w:tabs>
            </w:pPr>
          </w:p>
        </w:tc>
        <w:tc>
          <w:tcPr>
            <w:tcW w:w="6470" w:type="dxa"/>
          </w:tcPr>
          <w:sdt>
            <w:sdtPr>
              <w:id w:val="1049110328"/>
              <w:placeholder>
                <w:docPart w:val="B89DA8B68F0D451AA8B761CFF636D041"/>
              </w:placeholder>
              <w:temporary/>
              <w:showingPlcHdr/>
              <w15:appearance w15:val="hidden"/>
            </w:sdtPr>
            <w:sdtEndPr/>
            <w:sdtContent>
              <w:p w14:paraId="5B19544D" w14:textId="207AAAED" w:rsidR="000A714C" w:rsidRDefault="00E25A26" w:rsidP="000A714C">
                <w:pPr>
                  <w:pStyle w:val="Heading2"/>
                </w:pPr>
                <w:r w:rsidRPr="00036450">
                  <w:t>EDUCATION</w:t>
                </w:r>
              </w:p>
            </w:sdtContent>
          </w:sdt>
          <w:p w14:paraId="14E7D973" w14:textId="77777777" w:rsidR="000A714C" w:rsidRPr="000A714C" w:rsidRDefault="000A714C" w:rsidP="000A714C">
            <w:pPr>
              <w:pStyle w:val="Heading2"/>
              <w:rPr>
                <w:szCs w:val="24"/>
              </w:rPr>
            </w:pPr>
            <w:r w:rsidRPr="000A714C">
              <w:rPr>
                <w:szCs w:val="24"/>
              </w:rPr>
              <w:t xml:space="preserve">Bachelor of Engineering </w:t>
            </w:r>
          </w:p>
          <w:p w14:paraId="2C8C1674" w14:textId="4F2C4203" w:rsidR="000A714C" w:rsidRDefault="000A714C" w:rsidP="000A714C">
            <w:pPr>
              <w:pStyle w:val="Heading2"/>
              <w:rPr>
                <w:sz w:val="18"/>
                <w:szCs w:val="18"/>
              </w:rPr>
            </w:pPr>
            <w:r w:rsidRPr="000A714C">
              <w:rPr>
                <w:szCs w:val="24"/>
              </w:rPr>
              <w:t>(Computer Engineering)</w:t>
            </w:r>
            <w:r>
              <w:rPr>
                <w:szCs w:val="24"/>
              </w:rPr>
              <w:t xml:space="preserve"> </w:t>
            </w:r>
            <w:r w:rsidRPr="000A714C">
              <w:rPr>
                <w:sz w:val="18"/>
                <w:szCs w:val="18"/>
              </w:rPr>
              <w:t>Ramrao Adik Institue of Technology, Nerul, Navi Mumbai</w:t>
            </w:r>
            <w:r>
              <w:rPr>
                <w:sz w:val="18"/>
                <w:szCs w:val="18"/>
              </w:rPr>
              <w:t xml:space="preserve"> </w:t>
            </w:r>
            <w:r w:rsidRPr="000A714C">
              <w:rPr>
                <w:sz w:val="18"/>
                <w:szCs w:val="18"/>
              </w:rPr>
              <w:t>2019 – 2023</w:t>
            </w:r>
          </w:p>
          <w:p w14:paraId="6FED5FBA" w14:textId="77777777" w:rsidR="000A714C" w:rsidRPr="000A714C" w:rsidRDefault="000A714C" w:rsidP="000A714C"/>
          <w:p w14:paraId="1CFC16A6" w14:textId="59E68225" w:rsidR="000A714C" w:rsidRDefault="000A714C" w:rsidP="000A714C">
            <w:bookmarkStart w:id="0" w:name="_GoBack"/>
            <w:bookmarkEnd w:id="0"/>
          </w:p>
          <w:p w14:paraId="7B1B9FE0" w14:textId="6DD15DCB" w:rsidR="000A714C" w:rsidRDefault="000A714C" w:rsidP="000A714C"/>
          <w:p w14:paraId="140813AF" w14:textId="77777777" w:rsidR="000A714C" w:rsidRPr="000A714C" w:rsidRDefault="000A714C" w:rsidP="000A714C"/>
          <w:sdt>
            <w:sdtPr>
              <w:id w:val="1001553383"/>
              <w:placeholder>
                <w:docPart w:val="3E0AB145AD914C3399A998B322780578"/>
              </w:placeholder>
              <w:temporary/>
              <w:showingPlcHdr/>
              <w15:appearance w15:val="hidden"/>
            </w:sdtPr>
            <w:sdtEndPr/>
            <w:sdtContent>
              <w:p w14:paraId="79688514" w14:textId="77777777" w:rsidR="00036450" w:rsidRDefault="00036450" w:rsidP="00036450">
                <w:pPr>
                  <w:pStyle w:val="Heading2"/>
                </w:pPr>
                <w:r w:rsidRPr="00036450">
                  <w:t>WORK EXPERIENCE</w:t>
                </w:r>
              </w:p>
            </w:sdtContent>
          </w:sdt>
          <w:p w14:paraId="39C64168" w14:textId="77777777" w:rsidR="00036450" w:rsidRDefault="00B60A1E" w:rsidP="00B359E4">
            <w:pPr>
              <w:pStyle w:val="Heading4"/>
              <w:rPr>
                <w:bCs/>
              </w:rPr>
            </w:pPr>
            <w:sdt>
              <w:sdtPr>
                <w:id w:val="-1315797015"/>
                <w:placeholder>
                  <w:docPart w:val="AC7418B21659430295FE8FDB37BE9676"/>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1F68F934EB554954827C46FB83E4B7D6"/>
                </w:placeholder>
                <w:temporary/>
                <w:showingPlcHdr/>
                <w15:appearance w15:val="hidden"/>
              </w:sdtPr>
              <w:sdtEndPr>
                <w:rPr>
                  <w:bCs/>
                </w:rPr>
              </w:sdtEndPr>
              <w:sdtContent>
                <w:r w:rsidR="00036450" w:rsidRPr="00036450">
                  <w:t>[Job Title]</w:t>
                </w:r>
              </w:sdtContent>
            </w:sdt>
          </w:p>
          <w:p w14:paraId="05C8176A" w14:textId="77777777" w:rsidR="00036450" w:rsidRPr="00036450" w:rsidRDefault="00B60A1E" w:rsidP="00B359E4">
            <w:pPr>
              <w:pStyle w:val="Date"/>
            </w:pPr>
            <w:sdt>
              <w:sdtPr>
                <w:id w:val="157580464"/>
                <w:placeholder>
                  <w:docPart w:val="F4E4A9C0F85749EBB9759D4E69534741"/>
                </w:placeholder>
                <w:temporary/>
                <w:showingPlcHdr/>
                <w15:appearance w15:val="hidden"/>
              </w:sdtPr>
              <w:sdtEndPr/>
              <w:sdtContent>
                <w:r w:rsidR="00036450" w:rsidRPr="00036450">
                  <w:t>[Dates From]</w:t>
                </w:r>
              </w:sdtContent>
            </w:sdt>
            <w:r w:rsidR="00036450" w:rsidRPr="00036450">
              <w:t>–</w:t>
            </w:r>
            <w:sdt>
              <w:sdtPr>
                <w:id w:val="-1101104884"/>
                <w:placeholder>
                  <w:docPart w:val="23C9335A7C39411FBC8CB6656FEF5996"/>
                </w:placeholder>
                <w:temporary/>
                <w:showingPlcHdr/>
                <w15:appearance w15:val="hidden"/>
              </w:sdtPr>
              <w:sdtEndPr/>
              <w:sdtContent>
                <w:r w:rsidR="00036450" w:rsidRPr="00036450">
                  <w:t>[To]</w:t>
                </w:r>
              </w:sdtContent>
            </w:sdt>
          </w:p>
          <w:p w14:paraId="6836EECF" w14:textId="77777777" w:rsidR="00036450" w:rsidRDefault="00B60A1E" w:rsidP="00036450">
            <w:sdt>
              <w:sdtPr>
                <w:id w:val="2029511879"/>
                <w:placeholder>
                  <w:docPart w:val="815231B06D8C4ECA892257D6CF131D3A"/>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1E7468F9" w14:textId="77777777" w:rsidR="004D3011" w:rsidRDefault="004D3011" w:rsidP="00036450"/>
          <w:p w14:paraId="72EBCFE7" w14:textId="77777777" w:rsidR="004D3011" w:rsidRPr="004D3011" w:rsidRDefault="00B60A1E" w:rsidP="00B359E4">
            <w:pPr>
              <w:pStyle w:val="Heading4"/>
              <w:rPr>
                <w:bCs/>
              </w:rPr>
            </w:pPr>
            <w:sdt>
              <w:sdtPr>
                <w:id w:val="1349680342"/>
                <w:placeholder>
                  <w:docPart w:val="4FA3E473BBCD4FFA93B4F5B5CAA52F56"/>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4005D1890C7F443CA5AF7F4B4A484385"/>
                </w:placeholder>
                <w:temporary/>
                <w:showingPlcHdr/>
                <w15:appearance w15:val="hidden"/>
              </w:sdtPr>
              <w:sdtEndPr>
                <w:rPr>
                  <w:bCs/>
                </w:rPr>
              </w:sdtEndPr>
              <w:sdtContent>
                <w:r w:rsidR="004D3011" w:rsidRPr="004D3011">
                  <w:t>[Job Title]</w:t>
                </w:r>
              </w:sdtContent>
            </w:sdt>
          </w:p>
          <w:p w14:paraId="5B93BAA4" w14:textId="77777777" w:rsidR="004D3011" w:rsidRPr="004D3011" w:rsidRDefault="00B60A1E" w:rsidP="00B359E4">
            <w:pPr>
              <w:pStyle w:val="Date"/>
            </w:pPr>
            <w:sdt>
              <w:sdtPr>
                <w:id w:val="1427539568"/>
                <w:placeholder>
                  <w:docPart w:val="BDE7AFBA5F484DD49C03E5F74574195F"/>
                </w:placeholder>
                <w:temporary/>
                <w:showingPlcHdr/>
                <w15:appearance w15:val="hidden"/>
              </w:sdtPr>
              <w:sdtEndPr/>
              <w:sdtContent>
                <w:r w:rsidR="004D3011" w:rsidRPr="004D3011">
                  <w:t>[Dates From]</w:t>
                </w:r>
              </w:sdtContent>
            </w:sdt>
            <w:r w:rsidR="004D3011" w:rsidRPr="004D3011">
              <w:t>–</w:t>
            </w:r>
            <w:sdt>
              <w:sdtPr>
                <w:id w:val="-1046213544"/>
                <w:placeholder>
                  <w:docPart w:val="3448266AFC1B4E71AB02B71A76BD77A5"/>
                </w:placeholder>
                <w:temporary/>
                <w:showingPlcHdr/>
                <w15:appearance w15:val="hidden"/>
              </w:sdtPr>
              <w:sdtEndPr/>
              <w:sdtContent>
                <w:r w:rsidR="004D3011" w:rsidRPr="004D3011">
                  <w:t>[To]</w:t>
                </w:r>
              </w:sdtContent>
            </w:sdt>
          </w:p>
          <w:p w14:paraId="4D6C0ACE" w14:textId="77777777" w:rsidR="004D3011" w:rsidRPr="004D3011" w:rsidRDefault="00B60A1E" w:rsidP="004D3011">
            <w:sdt>
              <w:sdtPr>
                <w:id w:val="-448162616"/>
                <w:placeholder>
                  <w:docPart w:val="DFC21F18CADC40CBB6EF344D961591A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44E769E3" w14:textId="77777777" w:rsidR="004D3011" w:rsidRDefault="004D3011" w:rsidP="00036450"/>
          <w:p w14:paraId="7CD5F643" w14:textId="77777777" w:rsidR="004D3011" w:rsidRPr="004D3011" w:rsidRDefault="00B60A1E" w:rsidP="00B359E4">
            <w:pPr>
              <w:pStyle w:val="Heading4"/>
              <w:rPr>
                <w:bCs/>
              </w:rPr>
            </w:pPr>
            <w:sdt>
              <w:sdtPr>
                <w:id w:val="1676228846"/>
                <w:placeholder>
                  <w:docPart w:val="7855A5BF9E424C2C91BA8AC1E4114C5B"/>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634A44E6264E4720BCDAE651B41414CE"/>
                </w:placeholder>
                <w:temporary/>
                <w:showingPlcHdr/>
                <w15:appearance w15:val="hidden"/>
              </w:sdtPr>
              <w:sdtEndPr>
                <w:rPr>
                  <w:bCs/>
                </w:rPr>
              </w:sdtEndPr>
              <w:sdtContent>
                <w:r w:rsidR="004D3011" w:rsidRPr="004D3011">
                  <w:t>[Job Title]</w:t>
                </w:r>
              </w:sdtContent>
            </w:sdt>
          </w:p>
          <w:p w14:paraId="37556F83" w14:textId="77777777" w:rsidR="004D3011" w:rsidRPr="004D3011" w:rsidRDefault="00B60A1E" w:rsidP="00B359E4">
            <w:pPr>
              <w:pStyle w:val="Date"/>
            </w:pPr>
            <w:sdt>
              <w:sdtPr>
                <w:id w:val="-1949918139"/>
                <w:placeholder>
                  <w:docPart w:val="8272EDE3CA244BAAA9B105E62987767A"/>
                </w:placeholder>
                <w:temporary/>
                <w:showingPlcHdr/>
                <w15:appearance w15:val="hidden"/>
              </w:sdtPr>
              <w:sdtEndPr/>
              <w:sdtContent>
                <w:r w:rsidR="004D3011" w:rsidRPr="004D3011">
                  <w:t>[Dates From]</w:t>
                </w:r>
              </w:sdtContent>
            </w:sdt>
            <w:r w:rsidR="004D3011" w:rsidRPr="004D3011">
              <w:t>–</w:t>
            </w:r>
            <w:sdt>
              <w:sdtPr>
                <w:id w:val="1482970291"/>
                <w:placeholder>
                  <w:docPart w:val="E5BA3896F6B541F793BAE2A091CDB148"/>
                </w:placeholder>
                <w:temporary/>
                <w:showingPlcHdr/>
                <w15:appearance w15:val="hidden"/>
              </w:sdtPr>
              <w:sdtEndPr/>
              <w:sdtContent>
                <w:r w:rsidR="004D3011" w:rsidRPr="004D3011">
                  <w:t>[To]</w:t>
                </w:r>
              </w:sdtContent>
            </w:sdt>
          </w:p>
          <w:p w14:paraId="63A3C224" w14:textId="77777777" w:rsidR="004D3011" w:rsidRPr="004D3011" w:rsidRDefault="00B60A1E" w:rsidP="004D3011">
            <w:sdt>
              <w:sdtPr>
                <w:id w:val="-1480993500"/>
                <w:placeholder>
                  <w:docPart w:val="61EB4E28C5EC4A40B7444F0957C1B6B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C5BB8D8" w14:textId="77777777" w:rsidR="004D3011" w:rsidRDefault="004D3011" w:rsidP="00036450"/>
          <w:sdt>
            <w:sdtPr>
              <w:id w:val="1669594239"/>
              <w:placeholder>
                <w:docPart w:val="7BC6B464ACB04D04985D9CB530CCC2CD"/>
              </w:placeholder>
              <w:temporary/>
              <w:showingPlcHdr/>
              <w15:appearance w15:val="hidden"/>
            </w:sdtPr>
            <w:sdtEndPr/>
            <w:sdtContent>
              <w:p w14:paraId="05CF012D" w14:textId="77777777" w:rsidR="00036450" w:rsidRDefault="00180329" w:rsidP="00036450">
                <w:pPr>
                  <w:pStyle w:val="Heading2"/>
                </w:pPr>
                <w:r w:rsidRPr="00036450">
                  <w:rPr>
                    <w:rStyle w:val="Heading2Char"/>
                    <w:b/>
                    <w:bCs/>
                    <w:caps/>
                  </w:rPr>
                  <w:t>SKILLS</w:t>
                </w:r>
              </w:p>
            </w:sdtContent>
          </w:sdt>
          <w:p w14:paraId="716CD27E"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C69579B" wp14:editId="405290CD">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42DBFC42" w14:textId="77777777" w:rsidR="004A4331" w:rsidRDefault="004A4331" w:rsidP="000C45FF">
      <w:pPr>
        <w:tabs>
          <w:tab w:val="left" w:pos="990"/>
        </w:tabs>
      </w:pPr>
    </w:p>
    <w:sectPr w:rsidR="004A4331"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CB6A3" w14:textId="77777777" w:rsidR="00B60A1E" w:rsidRDefault="00B60A1E" w:rsidP="000C45FF">
      <w:r>
        <w:separator/>
      </w:r>
    </w:p>
  </w:endnote>
  <w:endnote w:type="continuationSeparator" w:id="0">
    <w:p w14:paraId="2F87FA22" w14:textId="77777777" w:rsidR="00B60A1E" w:rsidRDefault="00B60A1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03701" w14:textId="77777777" w:rsidR="00B60A1E" w:rsidRDefault="00B60A1E" w:rsidP="000C45FF">
      <w:r>
        <w:separator/>
      </w:r>
    </w:p>
  </w:footnote>
  <w:footnote w:type="continuationSeparator" w:id="0">
    <w:p w14:paraId="535BD3D7" w14:textId="77777777" w:rsidR="00B60A1E" w:rsidRDefault="00B60A1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EEF3D" w14:textId="77777777" w:rsidR="004A4331" w:rsidRDefault="004A4331">
    <w:pPr>
      <w:pStyle w:val="Header"/>
    </w:pPr>
    <w:r>
      <w:rPr>
        <w:noProof/>
      </w:rPr>
      <w:drawing>
        <wp:anchor distT="0" distB="0" distL="114300" distR="114300" simplePos="0" relativeHeight="251658240" behindDoc="1" locked="0" layoutInCell="1" allowOverlap="1" wp14:anchorId="56846149" wp14:editId="2F950A0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B8"/>
    <w:rsid w:val="00036450"/>
    <w:rsid w:val="00094499"/>
    <w:rsid w:val="000A714C"/>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A4331"/>
    <w:rsid w:val="004C63E4"/>
    <w:rsid w:val="004D3011"/>
    <w:rsid w:val="005262AC"/>
    <w:rsid w:val="005E39D5"/>
    <w:rsid w:val="00600670"/>
    <w:rsid w:val="0062123A"/>
    <w:rsid w:val="00646E75"/>
    <w:rsid w:val="006771D0"/>
    <w:rsid w:val="00715FCB"/>
    <w:rsid w:val="00736BB8"/>
    <w:rsid w:val="00743101"/>
    <w:rsid w:val="007775E1"/>
    <w:rsid w:val="007867A0"/>
    <w:rsid w:val="007927F5"/>
    <w:rsid w:val="00802CA0"/>
    <w:rsid w:val="009260CD"/>
    <w:rsid w:val="00934EEB"/>
    <w:rsid w:val="00952C25"/>
    <w:rsid w:val="00A2118D"/>
    <w:rsid w:val="00AD76E2"/>
    <w:rsid w:val="00B20152"/>
    <w:rsid w:val="00B359E4"/>
    <w:rsid w:val="00B57D98"/>
    <w:rsid w:val="00B60A1E"/>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1242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emailgoeshere@example.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hi\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C4EE3F6FBD4EE3AA76D653128A372C"/>
        <w:category>
          <w:name w:val="General"/>
          <w:gallery w:val="placeholder"/>
        </w:category>
        <w:types>
          <w:type w:val="bbPlcHdr"/>
        </w:types>
        <w:behaviors>
          <w:behavior w:val="content"/>
        </w:behaviors>
        <w:guid w:val="{0362F1F9-7418-4C18-9D90-9BBEF39796D7}"/>
      </w:docPartPr>
      <w:docPartBody>
        <w:p w:rsidR="00CB363A" w:rsidRDefault="00CB363A">
          <w:pPr>
            <w:pStyle w:val="45C4EE3F6FBD4EE3AA76D653128A372C"/>
          </w:pPr>
          <w:r w:rsidRPr="00D5459D">
            <w:t>Profile</w:t>
          </w:r>
        </w:p>
      </w:docPartBody>
    </w:docPart>
    <w:docPart>
      <w:docPartPr>
        <w:name w:val="3256F9FFE8F54977B7CD24534E878864"/>
        <w:category>
          <w:name w:val="General"/>
          <w:gallery w:val="placeholder"/>
        </w:category>
        <w:types>
          <w:type w:val="bbPlcHdr"/>
        </w:types>
        <w:behaviors>
          <w:behavior w:val="content"/>
        </w:behaviors>
        <w:guid w:val="{49138E18-7420-4F28-ACD4-6640AF384A6A}"/>
      </w:docPartPr>
      <w:docPartBody>
        <w:p w:rsidR="00CB363A" w:rsidRDefault="00CB363A">
          <w:pPr>
            <w:pStyle w:val="3256F9FFE8F54977B7CD24534E878864"/>
          </w:pPr>
          <w:r w:rsidRPr="00CB0055">
            <w:t>Contact</w:t>
          </w:r>
        </w:p>
      </w:docPartBody>
    </w:docPart>
    <w:docPart>
      <w:docPartPr>
        <w:name w:val="EA5AB082B0744B26B808138BB3BC478D"/>
        <w:category>
          <w:name w:val="General"/>
          <w:gallery w:val="placeholder"/>
        </w:category>
        <w:types>
          <w:type w:val="bbPlcHdr"/>
        </w:types>
        <w:behaviors>
          <w:behavior w:val="content"/>
        </w:behaviors>
        <w:guid w:val="{C9EA0F52-F84D-458B-BDD7-63CCA06E8EEB}"/>
      </w:docPartPr>
      <w:docPartBody>
        <w:p w:rsidR="00CB363A" w:rsidRDefault="00CB363A">
          <w:pPr>
            <w:pStyle w:val="EA5AB082B0744B26B808138BB3BC478D"/>
          </w:pPr>
          <w:r w:rsidRPr="004D3011">
            <w:t>PHONE:</w:t>
          </w:r>
        </w:p>
      </w:docPartBody>
    </w:docPart>
    <w:docPart>
      <w:docPartPr>
        <w:name w:val="1D2F3EEF7C654A3AAF449B99F45DDC47"/>
        <w:category>
          <w:name w:val="General"/>
          <w:gallery w:val="placeholder"/>
        </w:category>
        <w:types>
          <w:type w:val="bbPlcHdr"/>
        </w:types>
        <w:behaviors>
          <w:behavior w:val="content"/>
        </w:behaviors>
        <w:guid w:val="{E712E703-CD2C-4FB5-B952-3C667E281B9D}"/>
      </w:docPartPr>
      <w:docPartBody>
        <w:p w:rsidR="00CB363A" w:rsidRDefault="00CB363A">
          <w:pPr>
            <w:pStyle w:val="1D2F3EEF7C654A3AAF449B99F45DDC47"/>
          </w:pPr>
          <w:r>
            <w:t>678-555-0103</w:t>
          </w:r>
        </w:p>
      </w:docPartBody>
    </w:docPart>
    <w:docPart>
      <w:docPartPr>
        <w:name w:val="94FA697D7FD146958166841D2F07A5C3"/>
        <w:category>
          <w:name w:val="General"/>
          <w:gallery w:val="placeholder"/>
        </w:category>
        <w:types>
          <w:type w:val="bbPlcHdr"/>
        </w:types>
        <w:behaviors>
          <w:behavior w:val="content"/>
        </w:behaviors>
        <w:guid w:val="{EF731D89-6984-4315-9427-663BB069B74A}"/>
      </w:docPartPr>
      <w:docPartBody>
        <w:p w:rsidR="00CB363A" w:rsidRDefault="00CB363A">
          <w:pPr>
            <w:pStyle w:val="94FA697D7FD146958166841D2F07A5C3"/>
          </w:pPr>
          <w:r w:rsidRPr="004D3011">
            <w:t>WEBSITE:</w:t>
          </w:r>
        </w:p>
      </w:docPartBody>
    </w:docPart>
    <w:docPart>
      <w:docPartPr>
        <w:name w:val="3155C0E160F649D48348313BCCCB2932"/>
        <w:category>
          <w:name w:val="General"/>
          <w:gallery w:val="placeholder"/>
        </w:category>
        <w:types>
          <w:type w:val="bbPlcHdr"/>
        </w:types>
        <w:behaviors>
          <w:behavior w:val="content"/>
        </w:behaviors>
        <w:guid w:val="{CC5FA558-E792-4EC1-BE7E-F22B4E38F4A4}"/>
      </w:docPartPr>
      <w:docPartBody>
        <w:p w:rsidR="00CB363A" w:rsidRDefault="00CB363A">
          <w:pPr>
            <w:pStyle w:val="3155C0E160F649D48348313BCCCB2932"/>
          </w:pPr>
          <w:r>
            <w:t>Website goes here</w:t>
          </w:r>
        </w:p>
      </w:docPartBody>
    </w:docPart>
    <w:docPart>
      <w:docPartPr>
        <w:name w:val="541F981EDB0D4D4DAD9F89407B0B16BE"/>
        <w:category>
          <w:name w:val="General"/>
          <w:gallery w:val="placeholder"/>
        </w:category>
        <w:types>
          <w:type w:val="bbPlcHdr"/>
        </w:types>
        <w:behaviors>
          <w:behavior w:val="content"/>
        </w:behaviors>
        <w:guid w:val="{660A780C-278C-48EC-ACCB-E5986AFDCA31}"/>
      </w:docPartPr>
      <w:docPartBody>
        <w:p w:rsidR="00CB363A" w:rsidRDefault="00CB363A">
          <w:pPr>
            <w:pStyle w:val="541F981EDB0D4D4DAD9F89407B0B16BE"/>
          </w:pPr>
          <w:r w:rsidRPr="004D3011">
            <w:t>EMAIL:</w:t>
          </w:r>
        </w:p>
      </w:docPartBody>
    </w:docPart>
    <w:docPart>
      <w:docPartPr>
        <w:name w:val="E06C673E34FA497BB6CB4A329FA82552"/>
        <w:category>
          <w:name w:val="General"/>
          <w:gallery w:val="placeholder"/>
        </w:category>
        <w:types>
          <w:type w:val="bbPlcHdr"/>
        </w:types>
        <w:behaviors>
          <w:behavior w:val="content"/>
        </w:behaviors>
        <w:guid w:val="{E6BEF8A9-9DDC-46E0-82CD-970E40AB446A}"/>
      </w:docPartPr>
      <w:docPartBody>
        <w:p w:rsidR="00CB363A" w:rsidRDefault="00CB363A">
          <w:pPr>
            <w:pStyle w:val="E06C673E34FA497BB6CB4A329FA82552"/>
          </w:pPr>
          <w:r w:rsidRPr="00E4381A">
            <w:rPr>
              <w:rStyle w:val="Hyperlink"/>
            </w:rPr>
            <w:t>someone@example.com</w:t>
          </w:r>
          <w:hyperlink r:id="rId4" w:history="1">
            <w:r>
              <w:rPr>
                <w:rStyle w:val="Hyperlink"/>
              </w:rPr>
              <w:t>mailto:emailgoeshere@example.com</w:t>
            </w:r>
          </w:hyperlink>
        </w:p>
      </w:docPartBody>
    </w:docPart>
    <w:docPart>
      <w:docPartPr>
        <w:name w:val="BED21AF7ED264540AE976E8FDC6D61E2"/>
        <w:category>
          <w:name w:val="General"/>
          <w:gallery w:val="placeholder"/>
        </w:category>
        <w:types>
          <w:type w:val="bbPlcHdr"/>
        </w:types>
        <w:behaviors>
          <w:behavior w:val="content"/>
        </w:behaviors>
        <w:guid w:val="{FF20BA2C-63A0-45CC-BD35-C3716022BDBD}"/>
      </w:docPartPr>
      <w:docPartBody>
        <w:p w:rsidR="00CB363A" w:rsidRDefault="00CB363A">
          <w:pPr>
            <w:pStyle w:val="BED21AF7ED264540AE976E8FDC6D61E2"/>
          </w:pPr>
          <w:r w:rsidRPr="00CB0055">
            <w:t>Hobbies</w:t>
          </w:r>
        </w:p>
      </w:docPartBody>
    </w:docPart>
    <w:docPart>
      <w:docPartPr>
        <w:name w:val="8C1746BBDC244273B5078ECEFD88EA1D"/>
        <w:category>
          <w:name w:val="General"/>
          <w:gallery w:val="placeholder"/>
        </w:category>
        <w:types>
          <w:type w:val="bbPlcHdr"/>
        </w:types>
        <w:behaviors>
          <w:behavior w:val="content"/>
        </w:behaviors>
        <w:guid w:val="{378EEE46-2189-497F-AAB9-27DCA12CC10C}"/>
      </w:docPartPr>
      <w:docPartBody>
        <w:p w:rsidR="00CB363A" w:rsidRDefault="00CB363A">
          <w:pPr>
            <w:pStyle w:val="8C1746BBDC244273B5078ECEFD88EA1D"/>
          </w:pPr>
          <w:r w:rsidRPr="004D3011">
            <w:t>Hobby #1</w:t>
          </w:r>
        </w:p>
      </w:docPartBody>
    </w:docPart>
    <w:docPart>
      <w:docPartPr>
        <w:name w:val="881B0465AD00456E9E999C59129F15D5"/>
        <w:category>
          <w:name w:val="General"/>
          <w:gallery w:val="placeholder"/>
        </w:category>
        <w:types>
          <w:type w:val="bbPlcHdr"/>
        </w:types>
        <w:behaviors>
          <w:behavior w:val="content"/>
        </w:behaviors>
        <w:guid w:val="{6074F669-B265-44CD-A42C-B5AEFB4FADC7}"/>
      </w:docPartPr>
      <w:docPartBody>
        <w:p w:rsidR="00CB363A" w:rsidRDefault="00CB363A">
          <w:pPr>
            <w:pStyle w:val="881B0465AD00456E9E999C59129F15D5"/>
          </w:pPr>
          <w:r w:rsidRPr="004D3011">
            <w:t>Hobby #2</w:t>
          </w:r>
        </w:p>
      </w:docPartBody>
    </w:docPart>
    <w:docPart>
      <w:docPartPr>
        <w:name w:val="AEC5D88DEAAA4946881E312B7594F974"/>
        <w:category>
          <w:name w:val="General"/>
          <w:gallery w:val="placeholder"/>
        </w:category>
        <w:types>
          <w:type w:val="bbPlcHdr"/>
        </w:types>
        <w:behaviors>
          <w:behavior w:val="content"/>
        </w:behaviors>
        <w:guid w:val="{4DCF1733-45D4-42B6-A839-A755B59E7ED3}"/>
      </w:docPartPr>
      <w:docPartBody>
        <w:p w:rsidR="00CB363A" w:rsidRDefault="00CB363A">
          <w:pPr>
            <w:pStyle w:val="AEC5D88DEAAA4946881E312B7594F974"/>
          </w:pPr>
          <w:r w:rsidRPr="004D3011">
            <w:t>Hobby #3</w:t>
          </w:r>
        </w:p>
      </w:docPartBody>
    </w:docPart>
    <w:docPart>
      <w:docPartPr>
        <w:name w:val="AFD96724A3EB41A6951F4FED9D9281CB"/>
        <w:category>
          <w:name w:val="General"/>
          <w:gallery w:val="placeholder"/>
        </w:category>
        <w:types>
          <w:type w:val="bbPlcHdr"/>
        </w:types>
        <w:behaviors>
          <w:behavior w:val="content"/>
        </w:behaviors>
        <w:guid w:val="{43BB6052-A1AF-480B-82CD-4C5DD77BB4C7}"/>
      </w:docPartPr>
      <w:docPartBody>
        <w:p w:rsidR="00CB363A" w:rsidRDefault="00CB363A">
          <w:pPr>
            <w:pStyle w:val="AFD96724A3EB41A6951F4FED9D9281CB"/>
          </w:pPr>
          <w:r w:rsidRPr="004D3011">
            <w:t>Hobby #4</w:t>
          </w:r>
        </w:p>
      </w:docPartBody>
    </w:docPart>
    <w:docPart>
      <w:docPartPr>
        <w:name w:val="B89DA8B68F0D451AA8B761CFF636D041"/>
        <w:category>
          <w:name w:val="General"/>
          <w:gallery w:val="placeholder"/>
        </w:category>
        <w:types>
          <w:type w:val="bbPlcHdr"/>
        </w:types>
        <w:behaviors>
          <w:behavior w:val="content"/>
        </w:behaviors>
        <w:guid w:val="{90F5F2E5-AD29-423B-AB55-4FD181D04C6C}"/>
      </w:docPartPr>
      <w:docPartBody>
        <w:p w:rsidR="00CB363A" w:rsidRDefault="00CB363A">
          <w:pPr>
            <w:pStyle w:val="B89DA8B68F0D451AA8B761CFF636D041"/>
          </w:pPr>
          <w:r w:rsidRPr="00036450">
            <w:t>EDUCATION</w:t>
          </w:r>
        </w:p>
      </w:docPartBody>
    </w:docPart>
    <w:docPart>
      <w:docPartPr>
        <w:name w:val="3E0AB145AD914C3399A998B322780578"/>
        <w:category>
          <w:name w:val="General"/>
          <w:gallery w:val="placeholder"/>
        </w:category>
        <w:types>
          <w:type w:val="bbPlcHdr"/>
        </w:types>
        <w:behaviors>
          <w:behavior w:val="content"/>
        </w:behaviors>
        <w:guid w:val="{D574FAF0-E797-4427-ABA2-44077C8080FC}"/>
      </w:docPartPr>
      <w:docPartBody>
        <w:p w:rsidR="00CB363A" w:rsidRDefault="00CB363A">
          <w:pPr>
            <w:pStyle w:val="3E0AB145AD914C3399A998B322780578"/>
          </w:pPr>
          <w:r w:rsidRPr="00036450">
            <w:t>WORK EXPERIENCE</w:t>
          </w:r>
        </w:p>
      </w:docPartBody>
    </w:docPart>
    <w:docPart>
      <w:docPartPr>
        <w:name w:val="AC7418B21659430295FE8FDB37BE9676"/>
        <w:category>
          <w:name w:val="General"/>
          <w:gallery w:val="placeholder"/>
        </w:category>
        <w:types>
          <w:type w:val="bbPlcHdr"/>
        </w:types>
        <w:behaviors>
          <w:behavior w:val="content"/>
        </w:behaviors>
        <w:guid w:val="{D497F551-72A5-4C70-8D79-199199EF7BFA}"/>
      </w:docPartPr>
      <w:docPartBody>
        <w:p w:rsidR="00CB363A" w:rsidRDefault="00CB363A">
          <w:pPr>
            <w:pStyle w:val="AC7418B21659430295FE8FDB37BE9676"/>
          </w:pPr>
          <w:r w:rsidRPr="00036450">
            <w:t>[Company Name]</w:t>
          </w:r>
        </w:p>
      </w:docPartBody>
    </w:docPart>
    <w:docPart>
      <w:docPartPr>
        <w:name w:val="1F68F934EB554954827C46FB83E4B7D6"/>
        <w:category>
          <w:name w:val="General"/>
          <w:gallery w:val="placeholder"/>
        </w:category>
        <w:types>
          <w:type w:val="bbPlcHdr"/>
        </w:types>
        <w:behaviors>
          <w:behavior w:val="content"/>
        </w:behaviors>
        <w:guid w:val="{96427A36-69F5-4EE6-AC74-D2CF9694CD29}"/>
      </w:docPartPr>
      <w:docPartBody>
        <w:p w:rsidR="00CB363A" w:rsidRDefault="00CB363A">
          <w:pPr>
            <w:pStyle w:val="1F68F934EB554954827C46FB83E4B7D6"/>
          </w:pPr>
          <w:r w:rsidRPr="00036450">
            <w:t>[Job Title]</w:t>
          </w:r>
        </w:p>
      </w:docPartBody>
    </w:docPart>
    <w:docPart>
      <w:docPartPr>
        <w:name w:val="F4E4A9C0F85749EBB9759D4E69534741"/>
        <w:category>
          <w:name w:val="General"/>
          <w:gallery w:val="placeholder"/>
        </w:category>
        <w:types>
          <w:type w:val="bbPlcHdr"/>
        </w:types>
        <w:behaviors>
          <w:behavior w:val="content"/>
        </w:behaviors>
        <w:guid w:val="{FFE7C2CA-F498-4ECA-84B9-7E98F19AAC47}"/>
      </w:docPartPr>
      <w:docPartBody>
        <w:p w:rsidR="00CB363A" w:rsidRDefault="00CB363A">
          <w:pPr>
            <w:pStyle w:val="F4E4A9C0F85749EBB9759D4E69534741"/>
          </w:pPr>
          <w:r w:rsidRPr="00036450">
            <w:t>[Dates From]</w:t>
          </w:r>
        </w:p>
      </w:docPartBody>
    </w:docPart>
    <w:docPart>
      <w:docPartPr>
        <w:name w:val="23C9335A7C39411FBC8CB6656FEF5996"/>
        <w:category>
          <w:name w:val="General"/>
          <w:gallery w:val="placeholder"/>
        </w:category>
        <w:types>
          <w:type w:val="bbPlcHdr"/>
        </w:types>
        <w:behaviors>
          <w:behavior w:val="content"/>
        </w:behaviors>
        <w:guid w:val="{8D6BF5EA-41EF-4A17-8DFC-C40A953BDC31}"/>
      </w:docPartPr>
      <w:docPartBody>
        <w:p w:rsidR="00CB363A" w:rsidRDefault="00CB363A">
          <w:pPr>
            <w:pStyle w:val="23C9335A7C39411FBC8CB6656FEF5996"/>
          </w:pPr>
          <w:r w:rsidRPr="00036450">
            <w:t>[To]</w:t>
          </w:r>
        </w:p>
      </w:docPartBody>
    </w:docPart>
    <w:docPart>
      <w:docPartPr>
        <w:name w:val="815231B06D8C4ECA892257D6CF131D3A"/>
        <w:category>
          <w:name w:val="General"/>
          <w:gallery w:val="placeholder"/>
        </w:category>
        <w:types>
          <w:type w:val="bbPlcHdr"/>
        </w:types>
        <w:behaviors>
          <w:behavior w:val="content"/>
        </w:behaviors>
        <w:guid w:val="{348F58A0-0065-4D38-9A84-B1CB792DA1C6}"/>
      </w:docPartPr>
      <w:docPartBody>
        <w:p w:rsidR="00CB363A" w:rsidRDefault="00CB363A">
          <w:pPr>
            <w:pStyle w:val="815231B06D8C4ECA892257D6CF131D3A"/>
          </w:pPr>
          <w:r w:rsidRPr="00036450">
            <w:t>[Describe your responsibilities and achievements in terms of impact and results. Use examples but keep in short.]</w:t>
          </w:r>
        </w:p>
      </w:docPartBody>
    </w:docPart>
    <w:docPart>
      <w:docPartPr>
        <w:name w:val="4FA3E473BBCD4FFA93B4F5B5CAA52F56"/>
        <w:category>
          <w:name w:val="General"/>
          <w:gallery w:val="placeholder"/>
        </w:category>
        <w:types>
          <w:type w:val="bbPlcHdr"/>
        </w:types>
        <w:behaviors>
          <w:behavior w:val="content"/>
        </w:behaviors>
        <w:guid w:val="{56B78E1D-7D77-40FD-8CDB-FFFDDC2A746D}"/>
      </w:docPartPr>
      <w:docPartBody>
        <w:p w:rsidR="00CB363A" w:rsidRDefault="00CB363A">
          <w:pPr>
            <w:pStyle w:val="4FA3E473BBCD4FFA93B4F5B5CAA52F56"/>
          </w:pPr>
          <w:r w:rsidRPr="004D3011">
            <w:t>[Company Name]</w:t>
          </w:r>
        </w:p>
      </w:docPartBody>
    </w:docPart>
    <w:docPart>
      <w:docPartPr>
        <w:name w:val="4005D1890C7F443CA5AF7F4B4A484385"/>
        <w:category>
          <w:name w:val="General"/>
          <w:gallery w:val="placeholder"/>
        </w:category>
        <w:types>
          <w:type w:val="bbPlcHdr"/>
        </w:types>
        <w:behaviors>
          <w:behavior w:val="content"/>
        </w:behaviors>
        <w:guid w:val="{E7C9C115-543B-452A-A838-D7A91AC6656B}"/>
      </w:docPartPr>
      <w:docPartBody>
        <w:p w:rsidR="00CB363A" w:rsidRDefault="00CB363A">
          <w:pPr>
            <w:pStyle w:val="4005D1890C7F443CA5AF7F4B4A484385"/>
          </w:pPr>
          <w:r w:rsidRPr="004D3011">
            <w:t>[Job Title]</w:t>
          </w:r>
        </w:p>
      </w:docPartBody>
    </w:docPart>
    <w:docPart>
      <w:docPartPr>
        <w:name w:val="BDE7AFBA5F484DD49C03E5F74574195F"/>
        <w:category>
          <w:name w:val="General"/>
          <w:gallery w:val="placeholder"/>
        </w:category>
        <w:types>
          <w:type w:val="bbPlcHdr"/>
        </w:types>
        <w:behaviors>
          <w:behavior w:val="content"/>
        </w:behaviors>
        <w:guid w:val="{7CC8DCA5-62B9-462A-9814-D28EE7B934C4}"/>
      </w:docPartPr>
      <w:docPartBody>
        <w:p w:rsidR="00CB363A" w:rsidRDefault="00CB363A">
          <w:pPr>
            <w:pStyle w:val="BDE7AFBA5F484DD49C03E5F74574195F"/>
          </w:pPr>
          <w:r w:rsidRPr="004D3011">
            <w:t>[Dates From]</w:t>
          </w:r>
        </w:p>
      </w:docPartBody>
    </w:docPart>
    <w:docPart>
      <w:docPartPr>
        <w:name w:val="3448266AFC1B4E71AB02B71A76BD77A5"/>
        <w:category>
          <w:name w:val="General"/>
          <w:gallery w:val="placeholder"/>
        </w:category>
        <w:types>
          <w:type w:val="bbPlcHdr"/>
        </w:types>
        <w:behaviors>
          <w:behavior w:val="content"/>
        </w:behaviors>
        <w:guid w:val="{E82D7631-F95E-4FC2-9C78-614DA5DDFFB4}"/>
      </w:docPartPr>
      <w:docPartBody>
        <w:p w:rsidR="00CB363A" w:rsidRDefault="00CB363A">
          <w:pPr>
            <w:pStyle w:val="3448266AFC1B4E71AB02B71A76BD77A5"/>
          </w:pPr>
          <w:r w:rsidRPr="004D3011">
            <w:t>[To]</w:t>
          </w:r>
        </w:p>
      </w:docPartBody>
    </w:docPart>
    <w:docPart>
      <w:docPartPr>
        <w:name w:val="DFC21F18CADC40CBB6EF344D961591A2"/>
        <w:category>
          <w:name w:val="General"/>
          <w:gallery w:val="placeholder"/>
        </w:category>
        <w:types>
          <w:type w:val="bbPlcHdr"/>
        </w:types>
        <w:behaviors>
          <w:behavior w:val="content"/>
        </w:behaviors>
        <w:guid w:val="{005BDEA0-36FC-4113-A2A5-39F41AAF240E}"/>
      </w:docPartPr>
      <w:docPartBody>
        <w:p w:rsidR="00CB363A" w:rsidRDefault="00CB363A">
          <w:pPr>
            <w:pStyle w:val="DFC21F18CADC40CBB6EF344D961591A2"/>
          </w:pPr>
          <w:r w:rsidRPr="004D3011">
            <w:t>[Describe your responsibilities and achievements in terms of impact and results. Use examples but keep in short.]</w:t>
          </w:r>
        </w:p>
      </w:docPartBody>
    </w:docPart>
    <w:docPart>
      <w:docPartPr>
        <w:name w:val="7855A5BF9E424C2C91BA8AC1E4114C5B"/>
        <w:category>
          <w:name w:val="General"/>
          <w:gallery w:val="placeholder"/>
        </w:category>
        <w:types>
          <w:type w:val="bbPlcHdr"/>
        </w:types>
        <w:behaviors>
          <w:behavior w:val="content"/>
        </w:behaviors>
        <w:guid w:val="{7408FF13-4FE0-422F-9489-1B12DA317A8E}"/>
      </w:docPartPr>
      <w:docPartBody>
        <w:p w:rsidR="00CB363A" w:rsidRDefault="00CB363A">
          <w:pPr>
            <w:pStyle w:val="7855A5BF9E424C2C91BA8AC1E4114C5B"/>
          </w:pPr>
          <w:r w:rsidRPr="004D3011">
            <w:t>[Company Name]</w:t>
          </w:r>
        </w:p>
      </w:docPartBody>
    </w:docPart>
    <w:docPart>
      <w:docPartPr>
        <w:name w:val="634A44E6264E4720BCDAE651B41414CE"/>
        <w:category>
          <w:name w:val="General"/>
          <w:gallery w:val="placeholder"/>
        </w:category>
        <w:types>
          <w:type w:val="bbPlcHdr"/>
        </w:types>
        <w:behaviors>
          <w:behavior w:val="content"/>
        </w:behaviors>
        <w:guid w:val="{D0C2851C-6342-43F5-BC0D-03F6FA6CC245}"/>
      </w:docPartPr>
      <w:docPartBody>
        <w:p w:rsidR="00CB363A" w:rsidRDefault="00CB363A">
          <w:pPr>
            <w:pStyle w:val="634A44E6264E4720BCDAE651B41414CE"/>
          </w:pPr>
          <w:r w:rsidRPr="004D3011">
            <w:t>[Job Title]</w:t>
          </w:r>
        </w:p>
      </w:docPartBody>
    </w:docPart>
    <w:docPart>
      <w:docPartPr>
        <w:name w:val="8272EDE3CA244BAAA9B105E62987767A"/>
        <w:category>
          <w:name w:val="General"/>
          <w:gallery w:val="placeholder"/>
        </w:category>
        <w:types>
          <w:type w:val="bbPlcHdr"/>
        </w:types>
        <w:behaviors>
          <w:behavior w:val="content"/>
        </w:behaviors>
        <w:guid w:val="{8F233C26-E04D-4A9D-8C15-959306FECED1}"/>
      </w:docPartPr>
      <w:docPartBody>
        <w:p w:rsidR="00CB363A" w:rsidRDefault="00CB363A">
          <w:pPr>
            <w:pStyle w:val="8272EDE3CA244BAAA9B105E62987767A"/>
          </w:pPr>
          <w:r w:rsidRPr="004D3011">
            <w:t>[Dates From]</w:t>
          </w:r>
        </w:p>
      </w:docPartBody>
    </w:docPart>
    <w:docPart>
      <w:docPartPr>
        <w:name w:val="E5BA3896F6B541F793BAE2A091CDB148"/>
        <w:category>
          <w:name w:val="General"/>
          <w:gallery w:val="placeholder"/>
        </w:category>
        <w:types>
          <w:type w:val="bbPlcHdr"/>
        </w:types>
        <w:behaviors>
          <w:behavior w:val="content"/>
        </w:behaviors>
        <w:guid w:val="{0EC16662-AC5B-4A16-B577-B7928FD01929}"/>
      </w:docPartPr>
      <w:docPartBody>
        <w:p w:rsidR="00CB363A" w:rsidRDefault="00CB363A">
          <w:pPr>
            <w:pStyle w:val="E5BA3896F6B541F793BAE2A091CDB148"/>
          </w:pPr>
          <w:r w:rsidRPr="004D3011">
            <w:t>[To]</w:t>
          </w:r>
        </w:p>
      </w:docPartBody>
    </w:docPart>
    <w:docPart>
      <w:docPartPr>
        <w:name w:val="61EB4E28C5EC4A40B7444F0957C1B6BC"/>
        <w:category>
          <w:name w:val="General"/>
          <w:gallery w:val="placeholder"/>
        </w:category>
        <w:types>
          <w:type w:val="bbPlcHdr"/>
        </w:types>
        <w:behaviors>
          <w:behavior w:val="content"/>
        </w:behaviors>
        <w:guid w:val="{701C0CC8-2B01-417B-8FAF-F8A4FE9D44CA}"/>
      </w:docPartPr>
      <w:docPartBody>
        <w:p w:rsidR="00CB363A" w:rsidRDefault="00CB363A">
          <w:pPr>
            <w:pStyle w:val="61EB4E28C5EC4A40B7444F0957C1B6BC"/>
          </w:pPr>
          <w:r w:rsidRPr="004D3011">
            <w:t>[Describe your responsibilities and achievements in terms of impact and results. Use examples but keep in short.]</w:t>
          </w:r>
        </w:p>
      </w:docPartBody>
    </w:docPart>
    <w:docPart>
      <w:docPartPr>
        <w:name w:val="7BC6B464ACB04D04985D9CB530CCC2CD"/>
        <w:category>
          <w:name w:val="General"/>
          <w:gallery w:val="placeholder"/>
        </w:category>
        <w:types>
          <w:type w:val="bbPlcHdr"/>
        </w:types>
        <w:behaviors>
          <w:behavior w:val="content"/>
        </w:behaviors>
        <w:guid w:val="{8EBB01A9-0EC6-4E84-A0F5-B01AF86CF750}"/>
      </w:docPartPr>
      <w:docPartBody>
        <w:p w:rsidR="00CB363A" w:rsidRDefault="00CB363A">
          <w:pPr>
            <w:pStyle w:val="7BC6B464ACB04D04985D9CB530CCC2C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3A"/>
    <w:rsid w:val="003F43B5"/>
    <w:rsid w:val="0093562F"/>
    <w:rsid w:val="00CB3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F69C86464E4B729C2E7BFC622E0D7F">
    <w:name w:val="5BF69C86464E4B729C2E7BFC622E0D7F"/>
  </w:style>
  <w:style w:type="paragraph" w:customStyle="1" w:styleId="593D1540336341F69D1B5F766313E89A">
    <w:name w:val="593D1540336341F69D1B5F766313E89A"/>
  </w:style>
  <w:style w:type="paragraph" w:customStyle="1" w:styleId="45C4EE3F6FBD4EE3AA76D653128A372C">
    <w:name w:val="45C4EE3F6FBD4EE3AA76D653128A372C"/>
  </w:style>
  <w:style w:type="paragraph" w:customStyle="1" w:styleId="D678FBBB8E8D427EAB580F96E6C7A079">
    <w:name w:val="D678FBBB8E8D427EAB580F96E6C7A079"/>
  </w:style>
  <w:style w:type="paragraph" w:customStyle="1" w:styleId="3256F9FFE8F54977B7CD24534E878864">
    <w:name w:val="3256F9FFE8F54977B7CD24534E878864"/>
  </w:style>
  <w:style w:type="paragraph" w:customStyle="1" w:styleId="EA5AB082B0744B26B808138BB3BC478D">
    <w:name w:val="EA5AB082B0744B26B808138BB3BC478D"/>
  </w:style>
  <w:style w:type="paragraph" w:customStyle="1" w:styleId="1D2F3EEF7C654A3AAF449B99F45DDC47">
    <w:name w:val="1D2F3EEF7C654A3AAF449B99F45DDC47"/>
  </w:style>
  <w:style w:type="paragraph" w:customStyle="1" w:styleId="94FA697D7FD146958166841D2F07A5C3">
    <w:name w:val="94FA697D7FD146958166841D2F07A5C3"/>
  </w:style>
  <w:style w:type="paragraph" w:customStyle="1" w:styleId="3155C0E160F649D48348313BCCCB2932">
    <w:name w:val="3155C0E160F649D48348313BCCCB2932"/>
  </w:style>
  <w:style w:type="paragraph" w:customStyle="1" w:styleId="541F981EDB0D4D4DAD9F89407B0B16BE">
    <w:name w:val="541F981EDB0D4D4DAD9F89407B0B16BE"/>
  </w:style>
  <w:style w:type="character" w:styleId="Hyperlink">
    <w:name w:val="Hyperlink"/>
    <w:basedOn w:val="DefaultParagraphFont"/>
    <w:uiPriority w:val="99"/>
    <w:unhideWhenUsed/>
    <w:rPr>
      <w:color w:val="C45911" w:themeColor="accent2" w:themeShade="BF"/>
      <w:u w:val="single"/>
    </w:rPr>
  </w:style>
  <w:style w:type="paragraph" w:customStyle="1" w:styleId="E06C673E34FA497BB6CB4A329FA82552">
    <w:name w:val="E06C673E34FA497BB6CB4A329FA82552"/>
  </w:style>
  <w:style w:type="paragraph" w:customStyle="1" w:styleId="BED21AF7ED264540AE976E8FDC6D61E2">
    <w:name w:val="BED21AF7ED264540AE976E8FDC6D61E2"/>
  </w:style>
  <w:style w:type="paragraph" w:customStyle="1" w:styleId="8C1746BBDC244273B5078ECEFD88EA1D">
    <w:name w:val="8C1746BBDC244273B5078ECEFD88EA1D"/>
  </w:style>
  <w:style w:type="paragraph" w:customStyle="1" w:styleId="881B0465AD00456E9E999C59129F15D5">
    <w:name w:val="881B0465AD00456E9E999C59129F15D5"/>
  </w:style>
  <w:style w:type="paragraph" w:customStyle="1" w:styleId="AEC5D88DEAAA4946881E312B7594F974">
    <w:name w:val="AEC5D88DEAAA4946881E312B7594F974"/>
  </w:style>
  <w:style w:type="paragraph" w:customStyle="1" w:styleId="AFD96724A3EB41A6951F4FED9D9281CB">
    <w:name w:val="AFD96724A3EB41A6951F4FED9D9281CB"/>
  </w:style>
  <w:style w:type="paragraph" w:customStyle="1" w:styleId="B89DA8B68F0D451AA8B761CFF636D041">
    <w:name w:val="B89DA8B68F0D451AA8B761CFF636D041"/>
  </w:style>
  <w:style w:type="paragraph" w:customStyle="1" w:styleId="89A8D2B9FFE54152951EE68C4E522664">
    <w:name w:val="89A8D2B9FFE54152951EE68C4E522664"/>
  </w:style>
  <w:style w:type="paragraph" w:customStyle="1" w:styleId="93CBA423F2C54969BEF7FDB067B0F5E0">
    <w:name w:val="93CBA423F2C54969BEF7FDB067B0F5E0"/>
  </w:style>
  <w:style w:type="paragraph" w:customStyle="1" w:styleId="072828D4E0EB4E7D96BEF93014DD95CD">
    <w:name w:val="072828D4E0EB4E7D96BEF93014DD95CD"/>
  </w:style>
  <w:style w:type="paragraph" w:customStyle="1" w:styleId="6B686B1A2A8440879AF6F98FA3347B89">
    <w:name w:val="6B686B1A2A8440879AF6F98FA3347B89"/>
  </w:style>
  <w:style w:type="paragraph" w:customStyle="1" w:styleId="853C7BC1AB9543CCAE1C8AF727965005">
    <w:name w:val="853C7BC1AB9543CCAE1C8AF727965005"/>
  </w:style>
  <w:style w:type="paragraph" w:customStyle="1" w:styleId="5760C43E38FD4ACBB09CABF29A95C422">
    <w:name w:val="5760C43E38FD4ACBB09CABF29A95C422"/>
  </w:style>
  <w:style w:type="paragraph" w:customStyle="1" w:styleId="B6FB97733F264A7A931073F7A4E06870">
    <w:name w:val="B6FB97733F264A7A931073F7A4E06870"/>
  </w:style>
  <w:style w:type="paragraph" w:customStyle="1" w:styleId="3E0AB145AD914C3399A998B322780578">
    <w:name w:val="3E0AB145AD914C3399A998B322780578"/>
  </w:style>
  <w:style w:type="paragraph" w:customStyle="1" w:styleId="AC7418B21659430295FE8FDB37BE9676">
    <w:name w:val="AC7418B21659430295FE8FDB37BE9676"/>
  </w:style>
  <w:style w:type="paragraph" w:customStyle="1" w:styleId="1F68F934EB554954827C46FB83E4B7D6">
    <w:name w:val="1F68F934EB554954827C46FB83E4B7D6"/>
  </w:style>
  <w:style w:type="paragraph" w:customStyle="1" w:styleId="F4E4A9C0F85749EBB9759D4E69534741">
    <w:name w:val="F4E4A9C0F85749EBB9759D4E69534741"/>
  </w:style>
  <w:style w:type="paragraph" w:customStyle="1" w:styleId="23C9335A7C39411FBC8CB6656FEF5996">
    <w:name w:val="23C9335A7C39411FBC8CB6656FEF5996"/>
  </w:style>
  <w:style w:type="paragraph" w:customStyle="1" w:styleId="815231B06D8C4ECA892257D6CF131D3A">
    <w:name w:val="815231B06D8C4ECA892257D6CF131D3A"/>
  </w:style>
  <w:style w:type="paragraph" w:customStyle="1" w:styleId="4FA3E473BBCD4FFA93B4F5B5CAA52F56">
    <w:name w:val="4FA3E473BBCD4FFA93B4F5B5CAA52F56"/>
  </w:style>
  <w:style w:type="paragraph" w:customStyle="1" w:styleId="4005D1890C7F443CA5AF7F4B4A484385">
    <w:name w:val="4005D1890C7F443CA5AF7F4B4A484385"/>
  </w:style>
  <w:style w:type="paragraph" w:customStyle="1" w:styleId="BDE7AFBA5F484DD49C03E5F74574195F">
    <w:name w:val="BDE7AFBA5F484DD49C03E5F74574195F"/>
  </w:style>
  <w:style w:type="paragraph" w:customStyle="1" w:styleId="3448266AFC1B4E71AB02B71A76BD77A5">
    <w:name w:val="3448266AFC1B4E71AB02B71A76BD77A5"/>
  </w:style>
  <w:style w:type="paragraph" w:customStyle="1" w:styleId="DFC21F18CADC40CBB6EF344D961591A2">
    <w:name w:val="DFC21F18CADC40CBB6EF344D961591A2"/>
  </w:style>
  <w:style w:type="paragraph" w:customStyle="1" w:styleId="7855A5BF9E424C2C91BA8AC1E4114C5B">
    <w:name w:val="7855A5BF9E424C2C91BA8AC1E4114C5B"/>
  </w:style>
  <w:style w:type="paragraph" w:customStyle="1" w:styleId="634A44E6264E4720BCDAE651B41414CE">
    <w:name w:val="634A44E6264E4720BCDAE651B41414CE"/>
  </w:style>
  <w:style w:type="paragraph" w:customStyle="1" w:styleId="8272EDE3CA244BAAA9B105E62987767A">
    <w:name w:val="8272EDE3CA244BAAA9B105E62987767A"/>
  </w:style>
  <w:style w:type="paragraph" w:customStyle="1" w:styleId="E5BA3896F6B541F793BAE2A091CDB148">
    <w:name w:val="E5BA3896F6B541F793BAE2A091CDB148"/>
  </w:style>
  <w:style w:type="paragraph" w:customStyle="1" w:styleId="61EB4E28C5EC4A40B7444F0957C1B6BC">
    <w:name w:val="61EB4E28C5EC4A40B7444F0957C1B6B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7BC6B464ACB04D04985D9CB530CCC2CD">
    <w:name w:val="7BC6B464ACB04D04985D9CB530CCC2CD"/>
  </w:style>
  <w:style w:type="paragraph" w:customStyle="1" w:styleId="F6361DDB0DA040A5A84621FEA5F0A46B">
    <w:name w:val="F6361DDB0DA040A5A84621FEA5F0A46B"/>
    <w:rsid w:val="003F4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lipFill dpi="0" rotWithShape="1">
          <a:blip xmlns:r="http://schemas.openxmlformats.org/officeDocument/2006/relationships" r:embed="rId1" cstate="screen">
            <a:extLst>
              <a:ext uri="{28A0092B-C50C-407E-A947-70E740481C1C}">
                <a14:useLocalDpi xmlns:a14="http://schemas.microsoft.com/office/drawing/2010/main"/>
              </a:ext>
            </a:extLst>
          </a:blip>
          <a:srcRect/>
          <a:stretch>
            <a:fillRect/>
          </a:stretch>
        </a:blipFill>
        <a:ln w="63500">
          <a:solidFill>
            <a:schemeClr val="accent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2021-03-27T11:51:00Z</dcterms:created>
  <dcterms:modified xsi:type="dcterms:W3CDTF">2021-03-27T12:59:00Z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